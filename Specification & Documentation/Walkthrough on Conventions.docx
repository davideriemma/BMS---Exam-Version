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C27DE" w:rsidR="00506B2F" w:rsidP="00D26D34" w:rsidRDefault="00506B2F" w14:paraId="2D341E2D" w14:textId="77777777">
      <w:pPr>
        <w:pStyle w:val="TOCHeading"/>
        <w:jc w:val="center"/>
        <w:rPr>
          <w:rFonts w:ascii="Times New Roman" w:hAnsi="Times New Roman" w:cs="Times New Roman"/>
          <w:sz w:val="72"/>
          <w:szCs w:val="72"/>
          <w:lang w:val="en-GB"/>
        </w:rPr>
      </w:pPr>
      <w:r w:rsidRPr="000C27DE">
        <w:rPr>
          <w:rFonts w:ascii="Times New Roman" w:hAnsi="Times New Roman" w:cs="Times New Roman"/>
          <w:sz w:val="72"/>
          <w:szCs w:val="72"/>
          <w:lang w:val="en-GB"/>
        </w:rPr>
        <w:t>BMS – SAD Examination</w:t>
      </w:r>
    </w:p>
    <w:p w:rsidRPr="000C27DE" w:rsidR="00506B2F" w:rsidP="00506B2F" w:rsidRDefault="00506B2F" w14:paraId="43768202" w14:textId="77777777">
      <w:pPr>
        <w:pStyle w:val="Subtitle"/>
        <w:jc w:val="center"/>
      </w:pPr>
      <w:r w:rsidRPr="000C27DE">
        <w:t>CANDIDATE: Davide Riemma M63001409</w:t>
      </w:r>
    </w:p>
    <w:p w:rsidRPr="000C27DE" w:rsidR="000C27DE" w:rsidP="00FE3FB2" w:rsidRDefault="004B522E" w14:paraId="34666284" w14:textId="0E533CFF">
      <w:pPr>
        <w:pStyle w:val="TOCHeading"/>
        <w:spacing w:before="2280" w:line="240" w:lineRule="auto"/>
        <w:jc w:val="center"/>
        <w:rPr>
          <w:rFonts w:ascii="Times New Roman" w:hAnsi="Times New Roman" w:cs="Times New Roman"/>
          <w:sz w:val="72"/>
          <w:szCs w:val="72"/>
          <w:lang w:val="en-GB"/>
        </w:rPr>
      </w:pPr>
      <w:r>
        <w:rPr>
          <w:rFonts w:ascii="Times New Roman" w:hAnsi="Times New Roman" w:cs="Times New Roman"/>
          <w:sz w:val="72"/>
          <w:szCs w:val="72"/>
          <w:lang w:val="en-GB"/>
        </w:rPr>
        <w:t>Walkthrough on Conventions</w:t>
      </w:r>
    </w:p>
    <w:p w:rsidRPr="000C27DE" w:rsidR="00506B2F" w:rsidP="00506B2F" w:rsidRDefault="00506B2F" w14:paraId="56DE28FC" w14:textId="77777777"/>
    <w:p w:rsidRPr="000C27DE" w:rsidR="00506B2F" w:rsidP="00FE3FB2" w:rsidRDefault="00FE3FB2" w14:paraId="23D72CE1" w14:textId="77777777">
      <w:pPr>
        <w:spacing w:before="4440" w:line="240" w:lineRule="auto"/>
        <w:jc w:val="center"/>
        <w:sectPr w:rsidRPr="000C27DE" w:rsidR="00506B2F" w:rsidSect="00C32783">
          <w:headerReference w:type="default" r:id="rId8"/>
          <w:footerReference w:type="default" r:id="rId9"/>
          <w:pgSz w:w="11906" w:h="16838" w:orient="portrait"/>
          <w:pgMar w:top="1440" w:right="1080" w:bottom="1440" w:left="1080" w:header="567" w:footer="708" w:gutter="0"/>
          <w:cols w:space="708"/>
          <w:titlePg/>
          <w:docGrid w:linePitch="360"/>
        </w:sectPr>
      </w:pPr>
      <w:r>
        <w:rPr>
          <w:noProof/>
        </w:rPr>
        <w:drawing>
          <wp:inline distT="0" distB="0" distL="0" distR="0" wp14:anchorId="7E6C0B27" wp14:editId="11F4D294">
            <wp:extent cx="2202024" cy="2202024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965" cy="22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="Times New Roman" w:hAnsi="Times New Roman" w:cs="Times New Roman" w:eastAsiaTheme="minorHAnsi"/>
          <w:color w:val="auto"/>
          <w:sz w:val="72"/>
          <w:szCs w:val="72"/>
          <w:lang w:val="en-GB"/>
        </w:rPr>
        <w:id w:val="688957946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  <w:sz w:val="22"/>
          <w:szCs w:val="22"/>
        </w:rPr>
      </w:sdtEndPr>
      <w:sdtContent>
        <w:p w:rsidRPr="00784CE4" w:rsidR="00784CE4" w:rsidP="00784CE4" w:rsidRDefault="00784CE4" w14:paraId="10E18BB5" w14:textId="77777777">
          <w:pPr>
            <w:pStyle w:val="TOCHeading"/>
            <w:spacing w:after="240"/>
            <w:jc w:val="center"/>
            <w:rPr>
              <w:rFonts w:ascii="Times New Roman" w:hAnsi="Times New Roman" w:cs="Times New Roman"/>
              <w:sz w:val="72"/>
              <w:szCs w:val="72"/>
              <w:lang w:val="en-GB"/>
            </w:rPr>
          </w:pPr>
          <w:r w:rsidRPr="00784CE4">
            <w:rPr>
              <w:rFonts w:ascii="Times New Roman" w:hAnsi="Times New Roman" w:cs="Times New Roman"/>
              <w:sz w:val="72"/>
              <w:szCs w:val="72"/>
              <w:lang w:val="en-GB"/>
            </w:rPr>
            <w:t>Table of Contents</w:t>
          </w:r>
        </w:p>
        <w:p w:rsidR="004B522E" w:rsidRDefault="00784CE4" w14:paraId="49E58BB1" w14:textId="27DCD23D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r w:rsidRPr="00784CE4">
            <w:fldChar w:fldCharType="begin"/>
          </w:r>
          <w:r w:rsidRPr="00784CE4">
            <w:instrText xml:space="preserve"> TOC \o "1-3" \h \z \u </w:instrText>
          </w:r>
          <w:r w:rsidRPr="00784CE4">
            <w:fldChar w:fldCharType="separate"/>
          </w:r>
          <w:hyperlink w:history="1" w:anchor="_Toc107154244">
            <w:r w:rsidRPr="00442C32" w:rsidR="004B522E">
              <w:rPr>
                <w:rStyle w:val="Hyperlink"/>
                <w:rFonts w:ascii="Times New Roman" w:hAnsi="Times New Roman" w:cs="Times New Roman"/>
                <w:noProof/>
              </w:rPr>
              <w:t>Scope of this Document</w:t>
            </w:r>
            <w:r w:rsidR="004B522E">
              <w:rPr>
                <w:noProof/>
                <w:webHidden/>
              </w:rPr>
              <w:tab/>
            </w:r>
            <w:r w:rsidR="004B522E">
              <w:rPr>
                <w:noProof/>
                <w:webHidden/>
              </w:rPr>
              <w:fldChar w:fldCharType="begin"/>
            </w:r>
            <w:r w:rsidR="004B522E">
              <w:rPr>
                <w:noProof/>
                <w:webHidden/>
              </w:rPr>
              <w:instrText xml:space="preserve"> PAGEREF _Toc107154244 \h </w:instrText>
            </w:r>
            <w:r w:rsidR="004B522E">
              <w:rPr>
                <w:noProof/>
                <w:webHidden/>
              </w:rPr>
            </w:r>
            <w:r w:rsidR="004B522E">
              <w:rPr>
                <w:noProof/>
                <w:webHidden/>
              </w:rPr>
              <w:fldChar w:fldCharType="separate"/>
            </w:r>
            <w:r w:rsidR="004B522E">
              <w:rPr>
                <w:noProof/>
                <w:webHidden/>
              </w:rPr>
              <w:t>2</w:t>
            </w:r>
            <w:r w:rsidR="004B522E">
              <w:rPr>
                <w:noProof/>
                <w:webHidden/>
              </w:rPr>
              <w:fldChar w:fldCharType="end"/>
            </w:r>
          </w:hyperlink>
        </w:p>
        <w:p w:rsidR="004B522E" w:rsidRDefault="004B522E" w14:paraId="062CD28E" w14:textId="75BB331D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history="1" w:anchor="_Toc107154245">
            <w:r w:rsidRPr="00442C32">
              <w:rPr>
                <w:rStyle w:val="Hyperlink"/>
                <w:rFonts w:ascii="Times New Roman" w:hAnsi="Times New Roman" w:cs="Times New Roman"/>
                <w:noProof/>
              </w:rPr>
              <w:t>Conventions on UML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_Toc107154245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22E" w:rsidRDefault="004B522E" w14:paraId="00964F7B" w14:textId="0DDD358E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history="1" w:anchor="_Toc107154246">
            <w:r w:rsidRPr="00442C32">
              <w:rPr>
                <w:rStyle w:val="Hyperlink"/>
                <w:rFonts w:ascii="Times New Roman" w:hAnsi="Times New Roman" w:cs="Times New Roman"/>
                <w:noProof/>
              </w:rPr>
              <w:t>Coding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_Toc107154246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784CE4" w:rsidR="00784CE4" w:rsidRDefault="00784CE4" w14:paraId="5EC02E5C" w14:textId="2173D683">
          <w:r w:rsidRPr="00784CE4">
            <w:rPr>
              <w:b/>
              <w:bCs/>
              <w:noProof/>
            </w:rPr>
            <w:fldChar w:fldCharType="end"/>
          </w:r>
        </w:p>
      </w:sdtContent>
    </w:sdt>
    <w:p w:rsidRPr="00784CE4" w:rsidR="00784CE4" w:rsidP="00784CE4" w:rsidRDefault="00784CE4" w14:paraId="0DBF57D7" w14:textId="77777777">
      <w:pPr>
        <w:sectPr w:rsidRPr="00784CE4" w:rsidR="00784CE4" w:rsidSect="00FE3FB2">
          <w:pgSz w:w="11906" w:h="16838" w:orient="portrait"/>
          <w:pgMar w:top="1417" w:right="1134" w:bottom="1134" w:left="1134" w:header="708" w:footer="708" w:gutter="0"/>
          <w:pgNumType w:start="1"/>
          <w:cols w:space="708"/>
          <w:docGrid w:linePitch="360"/>
        </w:sectPr>
      </w:pPr>
    </w:p>
    <w:p w:rsidRPr="00784CE4" w:rsidR="00784CE4" w:rsidP="00784CE4" w:rsidRDefault="00784CE4" w14:paraId="00999379" w14:textId="77777777"/>
    <w:p w:rsidRPr="000C27DE" w:rsidR="004B522E" w:rsidP="004B522E" w:rsidRDefault="004B522E" w14:paraId="4C64C4C9" w14:textId="77777777">
      <w:pPr>
        <w:pStyle w:val="TOCHeading"/>
        <w:spacing w:before="0" w:line="240" w:lineRule="auto"/>
        <w:jc w:val="center"/>
        <w:rPr>
          <w:rFonts w:ascii="Times New Roman" w:hAnsi="Times New Roman" w:cs="Times New Roman"/>
          <w:sz w:val="72"/>
          <w:szCs w:val="72"/>
          <w:lang w:val="en-GB"/>
        </w:rPr>
      </w:pPr>
      <w:r>
        <w:rPr>
          <w:rFonts w:ascii="Times New Roman" w:hAnsi="Times New Roman" w:cs="Times New Roman"/>
          <w:sz w:val="72"/>
          <w:szCs w:val="72"/>
          <w:lang w:val="en-GB"/>
        </w:rPr>
        <w:t>Walkthrough on Conventions</w:t>
      </w:r>
    </w:p>
    <w:p w:rsidR="0014564E" w:rsidP="00506B2F" w:rsidRDefault="00506B2F" w14:paraId="10355E10" w14:textId="08EAF52B">
      <w:pPr>
        <w:pStyle w:val="Heading1"/>
        <w:rPr>
          <w:rFonts w:ascii="Times New Roman" w:hAnsi="Times New Roman" w:cs="Times New Roman"/>
        </w:rPr>
      </w:pPr>
      <w:bookmarkStart w:name="_Toc107154244" w:id="0"/>
      <w:r>
        <w:rPr>
          <w:rFonts w:ascii="Times New Roman" w:hAnsi="Times New Roman" w:cs="Times New Roman"/>
        </w:rPr>
        <w:t>Scope of this Document</w:t>
      </w:r>
      <w:bookmarkEnd w:id="0"/>
      <w:r>
        <w:rPr>
          <w:rFonts w:ascii="Times New Roman" w:hAnsi="Times New Roman" w:cs="Times New Roman"/>
        </w:rPr>
        <w:t xml:space="preserve"> </w:t>
      </w:r>
    </w:p>
    <w:p w:rsidRPr="004B522E" w:rsidR="004B522E" w:rsidP="004B522E" w:rsidRDefault="004B522E" w14:paraId="38CC20A1" w14:textId="7BE90736">
      <w:r>
        <w:t>[scope of this document goes here]</w:t>
      </w:r>
    </w:p>
    <w:p w:rsidRPr="0014564E" w:rsidR="00D321B5" w:rsidP="00506B2F" w:rsidRDefault="004B522E" w14:paraId="6A6632E3" w14:textId="0975C32A">
      <w:pPr>
        <w:pStyle w:val="Heading1"/>
        <w:rPr>
          <w:rFonts w:ascii="Times New Roman" w:hAnsi="Times New Roman" w:cs="Times New Roman"/>
        </w:rPr>
      </w:pPr>
      <w:bookmarkStart w:name="_Toc107154245" w:id="1"/>
      <w:r>
        <w:rPr>
          <w:rFonts w:ascii="Times New Roman" w:hAnsi="Times New Roman" w:cs="Times New Roman"/>
        </w:rPr>
        <w:t>Conventions on UML Models</w:t>
      </w:r>
      <w:bookmarkEnd w:id="1"/>
    </w:p>
    <w:p w:rsidR="004B522E" w:rsidP="004B522E" w:rsidRDefault="004B522E" w14:paraId="2BB7FECE" w14:textId="77777777">
      <w:pPr>
        <w:pStyle w:val="NormalWeb"/>
        <w:spacing w:before="0" w:beforeAutospacing="0"/>
        <w:rPr>
          <w:lang w:val="en-GB"/>
        </w:rPr>
      </w:pPr>
      <w:r>
        <w:rPr>
          <w:lang w:val="en-GB"/>
        </w:rPr>
        <w:t>[describe the template which is used to describe the meaning and scope of the diagram]</w:t>
      </w:r>
    </w:p>
    <w:p w:rsidRPr="004B522E" w:rsidR="00D120A5" w:rsidP="004B522E" w:rsidRDefault="004B522E" w14:paraId="3654CB99" w14:textId="7121C5C7" w14:noSpellErr="1">
      <w:pPr>
        <w:pStyle w:val="Heading1"/>
        <w:rPr>
          <w:rFonts w:ascii="Times New Roman" w:hAnsi="Times New Roman" w:cs="Times New Roman"/>
        </w:rPr>
      </w:pPr>
      <w:bookmarkStart w:name="_Toc107154246" w:id="2"/>
      <w:r w:rsidRPr="5C0419CD" w:rsidR="004B522E">
        <w:rPr>
          <w:rFonts w:ascii="Times New Roman" w:hAnsi="Times New Roman" w:cs="Times New Roman"/>
        </w:rPr>
        <w:t>Cod</w:t>
      </w:r>
      <w:r w:rsidRPr="5C0419CD" w:rsidR="004B522E">
        <w:rPr>
          <w:rFonts w:ascii="Times New Roman" w:hAnsi="Times New Roman" w:cs="Times New Roman"/>
        </w:rPr>
        <w:t>ing</w:t>
      </w:r>
      <w:r w:rsidRPr="5C0419CD" w:rsidR="004B522E">
        <w:rPr>
          <w:rFonts w:ascii="Times New Roman" w:hAnsi="Times New Roman" w:cs="Times New Roman"/>
        </w:rPr>
        <w:t xml:space="preserve"> Conventions</w:t>
      </w:r>
      <w:bookmarkEnd w:id="2"/>
      <w:r>
        <w:tab/>
      </w:r>
    </w:p>
    <w:p w:rsidR="5C0419CD" w:rsidP="5C0419CD" w:rsidRDefault="5C0419CD" w14:paraId="028846F7" w14:textId="3BFF32EB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Pr="5C0419CD" w:rsidR="5C0419CD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>Mark of Activities on Application Code</w:t>
      </w:r>
    </w:p>
    <w:p w:rsidR="5C0419CD" w:rsidP="5C0419CD" w:rsidRDefault="5C0419CD" w14:paraId="5578F1BE" w14:textId="1AB8E8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C0419CD">
        <w:rPr/>
        <w:t>In order to establish a coupling between the UML activity Diagrams and the application code, each activity is marked with a beginning and a closing tag, in the form of</w:t>
      </w:r>
    </w:p>
    <w:p w:rsidR="5C0419CD" w:rsidP="5C0419CD" w:rsidRDefault="5C0419CD" w14:paraId="2710078A" w14:textId="7B59F71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onsolas" w:hAnsi="Consolas" w:eastAsia="Consolas" w:cs="Consolas"/>
        </w:rPr>
      </w:pPr>
      <w:r w:rsidRPr="5C0419CD" w:rsidR="5C0419CD">
        <w:rPr>
          <w:rFonts w:ascii="Consolas" w:hAnsi="Consolas" w:eastAsia="Consolas" w:cs="Consolas"/>
        </w:rPr>
        <w:t>/*---Activity: &lt;Name of the activity as stated on the diagram&gt;---*/</w:t>
      </w:r>
    </w:p>
    <w:p w:rsidR="5C0419CD" w:rsidP="5C0419CD" w:rsidRDefault="5C0419CD" w14:paraId="49C7FA0C" w14:textId="00F1E78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onsolas" w:hAnsi="Consolas" w:eastAsia="Consolas" w:cs="Consolas"/>
        </w:rPr>
      </w:pPr>
      <w:r w:rsidRPr="5C0419CD" w:rsidR="5C0419CD">
        <w:rPr>
          <w:rFonts w:ascii="Consolas" w:hAnsi="Consolas" w:eastAsia="Consolas" w:cs="Consolas"/>
        </w:rPr>
        <w:t>...</w:t>
      </w:r>
    </w:p>
    <w:p w:rsidR="5C0419CD" w:rsidP="5C0419CD" w:rsidRDefault="5C0419CD" w14:paraId="6E3D7817" w14:textId="1498A0D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onsolas" w:hAnsi="Consolas" w:eastAsia="Consolas" w:cs="Consolas"/>
        </w:rPr>
      </w:pPr>
      <w:r w:rsidRPr="5C0419CD" w:rsidR="5C0419CD">
        <w:rPr>
          <w:rFonts w:ascii="Consolas" w:hAnsi="Consolas" w:eastAsia="Consolas" w:cs="Consolas"/>
        </w:rPr>
        <w:t xml:space="preserve">/*-- End of Activity: Prepare Login DTO and search for Login </w:t>
      </w:r>
      <w:r w:rsidRPr="5C0419CD" w:rsidR="5C0419CD">
        <w:rPr>
          <w:rFonts w:ascii="Consolas" w:hAnsi="Consolas" w:eastAsia="Consolas" w:cs="Consolas"/>
        </w:rPr>
        <w:t>Info's</w:t>
      </w:r>
      <w:r w:rsidRPr="5C0419CD" w:rsidR="5C0419CD">
        <w:rPr>
          <w:rFonts w:ascii="Consolas" w:hAnsi="Consolas" w:eastAsia="Consolas" w:cs="Consolas"/>
        </w:rPr>
        <w:t xml:space="preserve"> in the database--*/</w:t>
      </w:r>
    </w:p>
    <w:p w:rsidR="5C0419CD" w:rsidP="5C0419CD" w:rsidRDefault="5C0419CD" w14:paraId="795DA8AC" w14:textId="397E4D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</w:rPr>
      </w:pPr>
      <w:r w:rsidRPr="5C0419CD" w:rsidR="5C0419CD">
        <w:rPr>
          <w:rFonts w:ascii="Calibri" w:hAnsi="Calibri" w:eastAsia="Calibri" w:cs="Calibri" w:asciiTheme="minorAscii" w:hAnsiTheme="minorAscii" w:eastAsiaTheme="minorAscii" w:cstheme="minorAscii"/>
        </w:rPr>
        <w:t>As shown in the following picture:</w:t>
      </w:r>
    </w:p>
    <w:p w:rsidR="5C0419CD" w:rsidP="5C0419CD" w:rsidRDefault="5C0419CD" w14:paraId="78813876" w14:textId="55EE041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5C0419CD">
        <w:drawing>
          <wp:inline wp14:editId="1C904F3C" wp14:anchorId="11BA182E">
            <wp:extent cx="6214533" cy="3495675"/>
            <wp:effectExtent l="0" t="0" r="0" b="0"/>
            <wp:docPr id="11480299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57cf0b86a54c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533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784CE4" w:rsidR="00784CE4" w:rsidSect="00956201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5284D" w:rsidP="00956201" w:rsidRDefault="0045284D" w14:paraId="45A905EA" w14:textId="77777777">
      <w:pPr>
        <w:spacing w:after="0" w:line="240" w:lineRule="auto"/>
      </w:pPr>
      <w:r>
        <w:separator/>
      </w:r>
    </w:p>
  </w:endnote>
  <w:endnote w:type="continuationSeparator" w:id="0">
    <w:p w:rsidR="0045284D" w:rsidP="00956201" w:rsidRDefault="0045284D" w14:paraId="4F7A913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3892065"/>
      <w:docPartObj>
        <w:docPartGallery w:val="Page Numbers (Bottom of Page)"/>
        <w:docPartUnique/>
      </w:docPartObj>
    </w:sdtPr>
    <w:sdtEndPr>
      <w:rPr>
        <w:rFonts w:asciiTheme="majorHAnsi" w:hAnsiTheme="majorHAnsi" w:eastAsiaTheme="majorEastAsia" w:cstheme="majorBidi"/>
        <w:noProof/>
        <w:color w:val="2F5496" w:themeColor="accent1" w:themeShade="BF"/>
        <w:sz w:val="26"/>
        <w:szCs w:val="26"/>
      </w:rPr>
    </w:sdtEndPr>
    <w:sdtContent>
      <w:p w:rsidRPr="009817E7" w:rsidR="00956201" w:rsidRDefault="00956201" w14:paraId="06D2C011" w14:textId="77777777">
        <w:pPr>
          <w:pStyle w:val="Footer"/>
          <w:jc w:val="center"/>
          <w:rPr>
            <w:rFonts w:asciiTheme="majorHAnsi" w:hAnsiTheme="majorHAnsi" w:eastAsiaTheme="majorEastAsia" w:cstheme="majorBidi"/>
            <w:noProof/>
            <w:color w:val="2F5496" w:themeColor="accent1" w:themeShade="BF"/>
            <w:sz w:val="26"/>
            <w:szCs w:val="26"/>
          </w:rPr>
        </w:pPr>
        <w:r w:rsidRPr="009817E7">
          <w:rPr>
            <w:rFonts w:asciiTheme="majorHAnsi" w:hAnsiTheme="majorHAnsi" w:eastAsiaTheme="majorEastAsia" w:cstheme="majorBidi"/>
            <w:noProof/>
            <w:color w:val="2F5496" w:themeColor="accent1" w:themeShade="BF"/>
            <w:sz w:val="26"/>
            <w:szCs w:val="26"/>
          </w:rPr>
          <w:fldChar w:fldCharType="begin"/>
        </w:r>
        <w:r w:rsidRPr="009817E7">
          <w:rPr>
            <w:rFonts w:asciiTheme="majorHAnsi" w:hAnsiTheme="majorHAnsi" w:eastAsiaTheme="majorEastAsia" w:cstheme="majorBidi"/>
            <w:noProof/>
            <w:color w:val="2F5496" w:themeColor="accent1" w:themeShade="BF"/>
            <w:sz w:val="26"/>
            <w:szCs w:val="26"/>
          </w:rPr>
          <w:instrText>PAGE   \* MERGEFORMAT</w:instrText>
        </w:r>
        <w:r w:rsidRPr="009817E7">
          <w:rPr>
            <w:rFonts w:asciiTheme="majorHAnsi" w:hAnsiTheme="majorHAnsi" w:eastAsiaTheme="majorEastAsia" w:cstheme="majorBidi"/>
            <w:noProof/>
            <w:color w:val="2F5496" w:themeColor="accent1" w:themeShade="BF"/>
            <w:sz w:val="26"/>
            <w:szCs w:val="26"/>
          </w:rPr>
          <w:fldChar w:fldCharType="separate"/>
        </w:r>
        <w:r w:rsidRPr="009817E7">
          <w:rPr>
            <w:rFonts w:asciiTheme="majorHAnsi" w:hAnsiTheme="majorHAnsi" w:eastAsiaTheme="majorEastAsia" w:cstheme="majorBidi"/>
            <w:noProof/>
            <w:color w:val="2F5496" w:themeColor="accent1" w:themeShade="BF"/>
            <w:sz w:val="26"/>
            <w:szCs w:val="26"/>
            <w:lang w:val="it-IT"/>
          </w:rPr>
          <w:t>2</w:t>
        </w:r>
        <w:r w:rsidRPr="009817E7">
          <w:rPr>
            <w:rFonts w:asciiTheme="majorHAnsi" w:hAnsiTheme="majorHAnsi" w:eastAsiaTheme="majorEastAsia" w:cstheme="majorBidi"/>
            <w:noProof/>
            <w:color w:val="2F5496" w:themeColor="accent1" w:themeShade="BF"/>
            <w:sz w:val="26"/>
            <w:szCs w:val="26"/>
          </w:rPr>
          <w:fldChar w:fldCharType="end"/>
        </w:r>
      </w:p>
    </w:sdtContent>
  </w:sdt>
  <w:p w:rsidR="00956201" w:rsidRDefault="00956201" w14:paraId="5E1F078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5284D" w:rsidP="00956201" w:rsidRDefault="0045284D" w14:paraId="4381AFC3" w14:textId="77777777">
      <w:pPr>
        <w:spacing w:after="0" w:line="240" w:lineRule="auto"/>
      </w:pPr>
      <w:r>
        <w:separator/>
      </w:r>
    </w:p>
  </w:footnote>
  <w:footnote w:type="continuationSeparator" w:id="0">
    <w:p w:rsidR="0045284D" w:rsidP="00956201" w:rsidRDefault="0045284D" w14:paraId="055AD5D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9817E7" w:rsidR="00956201" w:rsidRDefault="009817E7" w14:paraId="47521DC5" w14:textId="77777777">
    <w:pPr>
      <w:pStyle w:val="Header"/>
      <w:rPr>
        <w:rFonts w:ascii="Times New Roman" w:hAnsi="Times New Roman" w:cs="Times New Roman"/>
      </w:rPr>
    </w:pPr>
    <w:r w:rsidRPr="009817E7">
      <w:rPr>
        <w:rFonts w:ascii="Times New Roman" w:hAnsi="Times New Roman" w:cs="Times New Roman" w:eastAsiaTheme="majorEastAsia"/>
        <w:color w:val="2F5496" w:themeColor="accent1" w:themeShade="BF"/>
        <w:sz w:val="26"/>
        <w:szCs w:val="26"/>
      </w:rPr>
      <w:t>BMS – SAD Exam</w:t>
    </w:r>
    <w:r w:rsidRPr="009817E7" w:rsidR="00167840">
      <w:rPr>
        <w:rFonts w:ascii="Times New Roman" w:hAnsi="Times New Roman" w:cs="Times New Roman" w:eastAsiaTheme="majorEastAsia"/>
        <w:color w:val="2F5496" w:themeColor="accent1" w:themeShade="BF"/>
        <w:sz w:val="26"/>
        <w:szCs w:val="26"/>
      </w:rPr>
      <w:ptab w:alignment="center" w:relativeTo="margin" w:leader="none"/>
    </w:r>
    <w:r w:rsidRPr="009817E7">
      <w:rPr>
        <w:rFonts w:ascii="Times New Roman" w:hAnsi="Times New Roman" w:cs="Times New Roman" w:eastAsiaTheme="majorEastAsia"/>
        <w:color w:val="2F5496" w:themeColor="accent1" w:themeShade="BF"/>
        <w:sz w:val="26"/>
        <w:szCs w:val="26"/>
      </w:rPr>
      <w:fldChar w:fldCharType="begin"/>
    </w:r>
    <w:r w:rsidRPr="009817E7">
      <w:rPr>
        <w:rFonts w:ascii="Times New Roman" w:hAnsi="Times New Roman" w:cs="Times New Roman" w:eastAsiaTheme="majorEastAsia"/>
        <w:color w:val="2F5496" w:themeColor="accent1" w:themeShade="BF"/>
        <w:sz w:val="26"/>
        <w:szCs w:val="26"/>
      </w:rPr>
      <w:instrText xml:space="preserve"> USERNAME  M63001409  \* MERGEFORMAT </w:instrText>
    </w:r>
    <w:r w:rsidRPr="009817E7">
      <w:rPr>
        <w:rFonts w:ascii="Times New Roman" w:hAnsi="Times New Roman" w:cs="Times New Roman" w:eastAsiaTheme="majorEastAsia"/>
        <w:color w:val="2F5496" w:themeColor="accent1" w:themeShade="BF"/>
        <w:sz w:val="26"/>
        <w:szCs w:val="26"/>
      </w:rPr>
      <w:fldChar w:fldCharType="separate"/>
    </w:r>
    <w:r w:rsidR="004B522E">
      <w:rPr>
        <w:rFonts w:ascii="Times New Roman" w:hAnsi="Times New Roman" w:cs="Times New Roman" w:eastAsiaTheme="majorEastAsia"/>
        <w:noProof/>
        <w:color w:val="2F5496" w:themeColor="accent1" w:themeShade="BF"/>
        <w:sz w:val="26"/>
        <w:szCs w:val="26"/>
      </w:rPr>
      <w:t>M63001409</w:t>
    </w:r>
    <w:r w:rsidRPr="009817E7">
      <w:rPr>
        <w:rFonts w:ascii="Times New Roman" w:hAnsi="Times New Roman" w:cs="Times New Roman" w:eastAsiaTheme="majorEastAsia"/>
        <w:color w:val="2F5496" w:themeColor="accent1" w:themeShade="BF"/>
        <w:sz w:val="26"/>
        <w:szCs w:val="26"/>
      </w:rPr>
      <w:fldChar w:fldCharType="end"/>
    </w:r>
    <w:r w:rsidRPr="009817E7" w:rsidR="00167840">
      <w:rPr>
        <w:rFonts w:ascii="Times New Roman" w:hAnsi="Times New Roman" w:cs="Times New Roman" w:eastAsiaTheme="majorEastAsia"/>
        <w:color w:val="2F5496" w:themeColor="accent1" w:themeShade="BF"/>
        <w:sz w:val="26"/>
        <w:szCs w:val="26"/>
      </w:rPr>
      <w:ptab w:alignment="right" w:relativeTo="margin" w:leader="none"/>
    </w:r>
    <w:sdt>
      <w:sdtPr>
        <w:rPr>
          <w:rFonts w:ascii="Times New Roman" w:hAnsi="Times New Roman" w:cs="Times New Roman" w:eastAsiaTheme="majorEastAsia"/>
          <w:color w:val="2F5496" w:themeColor="accent1" w:themeShade="BF"/>
          <w:sz w:val="26"/>
          <w:szCs w:val="26"/>
        </w:rPr>
        <w:alias w:val="Publish Date"/>
        <w:tag w:val=""/>
        <w:id w:val="1458370176"/>
        <w:placeholder/>
        <w:dataBinding w:prefixMappings="xmlns:ns0='http://schemas.microsoft.com/office/2006/coverPageProps' " w:xpath="/ns0:CoverPageProperties[1]/ns0:PublishDate[1]" w:storeItemID="{55AF091B-3C7A-41E3-B477-F2FDAA23CFDA}"/>
        <w:date w:fullDate="2022-06-26T00:00:00Z">
          <w:dateFormat w:val="dd/MM/yyyy"/>
          <w:lid w:val="en-GB"/>
          <w:storeMappedDataAs w:val="dateTime"/>
          <w:calendar w:val="gregorian"/>
        </w:date>
      </w:sdtPr>
      <w:sdtEndPr/>
      <w:sdtContent>
        <w:r w:rsidRPr="009817E7">
          <w:rPr>
            <w:rFonts w:ascii="Times New Roman" w:hAnsi="Times New Roman" w:cs="Times New Roman" w:eastAsiaTheme="majorEastAsia"/>
            <w:color w:val="2F5496" w:themeColor="accent1" w:themeShade="BF"/>
            <w:sz w:val="26"/>
            <w:szCs w:val="26"/>
          </w:rPr>
          <w:t>26/06/2022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trackRevisions w:val="false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2E"/>
    <w:rsid w:val="000C27DE"/>
    <w:rsid w:val="0014564E"/>
    <w:rsid w:val="00167840"/>
    <w:rsid w:val="002E56FA"/>
    <w:rsid w:val="00373304"/>
    <w:rsid w:val="0045284D"/>
    <w:rsid w:val="004B522E"/>
    <w:rsid w:val="00505738"/>
    <w:rsid w:val="00506B2F"/>
    <w:rsid w:val="00784CE4"/>
    <w:rsid w:val="008F7394"/>
    <w:rsid w:val="00956201"/>
    <w:rsid w:val="009817E7"/>
    <w:rsid w:val="00B69401"/>
    <w:rsid w:val="00C32783"/>
    <w:rsid w:val="00CC166F"/>
    <w:rsid w:val="00D120A5"/>
    <w:rsid w:val="00D26D34"/>
    <w:rsid w:val="00D321B5"/>
    <w:rsid w:val="00DD1D67"/>
    <w:rsid w:val="00FE3FB2"/>
    <w:rsid w:val="03EE34C3"/>
    <w:rsid w:val="328B826F"/>
    <w:rsid w:val="5C0419CD"/>
    <w:rsid w:val="6956941C"/>
    <w:rsid w:val="6956941C"/>
    <w:rsid w:val="6C8E34DE"/>
    <w:rsid w:val="7F1AC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78CC9"/>
  <w15:chartTrackingRefBased/>
  <w15:docId w15:val="{DCDC9FEF-2D55-4736-85B4-B8B92D405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573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1B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6201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5620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56201"/>
    <w:pPr>
      <w:tabs>
        <w:tab w:val="center" w:pos="4819"/>
        <w:tab w:val="right" w:pos="96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56201"/>
  </w:style>
  <w:style w:type="paragraph" w:styleId="Footer">
    <w:name w:val="footer"/>
    <w:basedOn w:val="Normal"/>
    <w:link w:val="FooterChar"/>
    <w:uiPriority w:val="99"/>
    <w:unhideWhenUsed/>
    <w:rsid w:val="00956201"/>
    <w:pPr>
      <w:tabs>
        <w:tab w:val="center" w:pos="4819"/>
        <w:tab w:val="right" w:pos="96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56201"/>
  </w:style>
  <w:style w:type="character" w:styleId="PlaceholderText">
    <w:name w:val="Placeholder Text"/>
    <w:basedOn w:val="DefaultParagraphFont"/>
    <w:uiPriority w:val="99"/>
    <w:semiHidden/>
    <w:rsid w:val="00167840"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rsid w:val="0050573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D321B5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84CE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84C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CE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84CE4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B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506B2F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unhideWhenUsed/>
    <w:rsid w:val="0014564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7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image" Target="media/image1.gif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ffd992d3cf3d44f5" /><Relationship Type="http://schemas.openxmlformats.org/officeDocument/2006/relationships/image" Target="/media/image.png" Id="Rd757cf0b86a54cfa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iemma\Desktop\BMS%20-%20GLOSSARY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2a141-a53a-4e22-8ecc-88702228e226}"/>
      </w:docPartPr>
      <w:docPartBody>
        <w:p w14:paraId="2E16C71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2022-06-26T00:00:00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0D3F72-31E0-4CAB-8211-77969ADE298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BMS - GLOSSARY.dotx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BMS – SAD Exam</dc:title>
  <dc:subject/>
  <dc:creator/>
  <keywords/>
  <dc:description/>
  <lastModifiedBy>DAVIDE RIEMMA</lastModifiedBy>
  <revision>2</revision>
  <dcterms:created xsi:type="dcterms:W3CDTF">2022-06-26T14:41:00.0000000Z</dcterms:created>
  <dcterms:modified xsi:type="dcterms:W3CDTF">2022-07-14T13:41:40.2390716Z</dcterms:modified>
</coreProperties>
</file>